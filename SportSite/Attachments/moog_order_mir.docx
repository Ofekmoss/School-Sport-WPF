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5A6" w:rsidRDefault="009255A6" w:rsidP="00DC339E">
      <w:pPr>
        <w:jc w:val="center"/>
        <w:rPr>
          <w:rFonts w:cstheme="minorBidi"/>
          <w:sz w:val="56"/>
          <w:szCs w:val="56"/>
        </w:rPr>
      </w:pPr>
    </w:p>
    <w:p w:rsidR="009255A6" w:rsidRDefault="009255A6" w:rsidP="00DC339E">
      <w:pPr>
        <w:jc w:val="center"/>
        <w:rPr>
          <w:rFonts w:cstheme="minorBidi"/>
          <w:sz w:val="56"/>
          <w:szCs w:val="56"/>
        </w:rPr>
      </w:pPr>
    </w:p>
    <w:p w:rsidR="00B61346" w:rsidRDefault="00B61346" w:rsidP="006221C6">
      <w:pPr>
        <w:jc w:val="center"/>
        <w:rPr>
          <w:rFonts w:cstheme="minorBidi"/>
          <w:sz w:val="56"/>
          <w:szCs w:val="56"/>
        </w:rPr>
      </w:pPr>
    </w:p>
    <w:p w:rsidR="00D10B2B" w:rsidRPr="003339F4" w:rsidRDefault="00D10B2B" w:rsidP="003339F4">
      <w:pPr>
        <w:rPr>
          <w:sz w:val="32"/>
          <w:szCs w:val="32"/>
        </w:rPr>
      </w:pPr>
      <w:r w:rsidRPr="00B34490">
        <w:rPr>
          <w:sz w:val="32"/>
          <w:szCs w:val="32"/>
        </w:rPr>
        <w:t xml:space="preserve">To: </w:t>
      </w:r>
      <w:r w:rsidRPr="00B34490">
        <w:rPr>
          <w:sz w:val="32"/>
          <w:szCs w:val="32"/>
          <w:u w:val="single"/>
        </w:rPr>
        <w:t>Ms. Monica Irwin</w:t>
      </w:r>
      <w:r w:rsidR="003339F4">
        <w:rPr>
          <w:sz w:val="32"/>
          <w:szCs w:val="32"/>
          <w:u w:val="single"/>
        </w:rPr>
        <w:t>, Moog</w:t>
      </w:r>
      <w:r w:rsidRPr="00B34490">
        <w:rPr>
          <w:sz w:val="32"/>
          <w:szCs w:val="32"/>
          <w:u w:val="single"/>
        </w:rPr>
        <w:t xml:space="preserve"> Inc.</w:t>
      </w:r>
      <w:r w:rsidR="003339F4">
        <w:rPr>
          <w:sz w:val="32"/>
          <w:szCs w:val="32"/>
        </w:rPr>
        <w:tab/>
        <w:t>Fax: +1-716-687-4457</w:t>
      </w:r>
    </w:p>
    <w:p w:rsidR="00D10B2B" w:rsidRDefault="00D10B2B" w:rsidP="000F3443">
      <w:pPr>
        <w:rPr>
          <w:sz w:val="32"/>
          <w:szCs w:val="32"/>
        </w:rPr>
      </w:pPr>
      <w:r>
        <w:rPr>
          <w:sz w:val="32"/>
          <w:szCs w:val="32"/>
          <w:u w:val="single"/>
        </w:rPr>
        <w:br/>
      </w:r>
      <w:r w:rsidRPr="00B34490">
        <w:rPr>
          <w:sz w:val="32"/>
          <w:szCs w:val="32"/>
        </w:rPr>
        <w:t xml:space="preserve">I would like to get a price quote for 5 </w:t>
      </w:r>
      <w:r w:rsidRPr="00B34490">
        <w:rPr>
          <w:b/>
          <w:bCs/>
          <w:sz w:val="32"/>
          <w:szCs w:val="32"/>
        </w:rPr>
        <w:t>Buffer Amplifiers, G123-815 or G123-825</w:t>
      </w:r>
      <w:r>
        <w:rPr>
          <w:sz w:val="32"/>
          <w:szCs w:val="32"/>
        </w:rPr>
        <w:br/>
      </w:r>
      <w:r w:rsidRPr="00B34490">
        <w:rPr>
          <w:sz w:val="32"/>
          <w:szCs w:val="32"/>
        </w:rPr>
        <w:t xml:space="preserve">Please send the quote back to the fax number </w:t>
      </w:r>
      <w:r w:rsidR="000F3443">
        <w:rPr>
          <w:sz w:val="32"/>
          <w:szCs w:val="32"/>
        </w:rPr>
        <w:t>below</w:t>
      </w:r>
      <w:r w:rsidRPr="00B34490">
        <w:rPr>
          <w:sz w:val="32"/>
          <w:szCs w:val="32"/>
        </w:rPr>
        <w:t xml:space="preserve">, or by email to </w:t>
      </w:r>
      <w:hyperlink r:id="rId8" w:history="1">
        <w:r w:rsidRPr="00B34490">
          <w:rPr>
            <w:rStyle w:val="Hyperlink"/>
            <w:sz w:val="32"/>
            <w:szCs w:val="32"/>
          </w:rPr>
          <w:t>noah@mir.co.il</w:t>
        </w:r>
      </w:hyperlink>
    </w:p>
    <w:p w:rsidR="00D10B2B" w:rsidRDefault="00D10B2B" w:rsidP="00D10B2B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B34490">
        <w:rPr>
          <w:sz w:val="32"/>
          <w:szCs w:val="32"/>
        </w:rPr>
        <w:t>Thanks in advance,</w:t>
      </w:r>
    </w:p>
    <w:p w:rsidR="00D10B2B" w:rsidRPr="00B34490" w:rsidRDefault="00D10B2B" w:rsidP="00D10B2B">
      <w:pPr>
        <w:rPr>
          <w:sz w:val="32"/>
          <w:szCs w:val="32"/>
        </w:rPr>
      </w:pPr>
      <w:r w:rsidRPr="00B34490">
        <w:rPr>
          <w:sz w:val="32"/>
          <w:szCs w:val="32"/>
        </w:rPr>
        <w:br/>
        <w:t>Noah Kossover</w:t>
      </w:r>
      <w:r w:rsidRPr="00B34490">
        <w:rPr>
          <w:sz w:val="32"/>
          <w:szCs w:val="32"/>
        </w:rPr>
        <w:br/>
        <w:t>M.I.R ltd</w:t>
      </w:r>
    </w:p>
    <w:p w:rsidR="00D10B2B" w:rsidRPr="00B34490" w:rsidRDefault="00D10B2B" w:rsidP="00D10B2B">
      <w:pPr>
        <w:rPr>
          <w:sz w:val="32"/>
          <w:szCs w:val="32"/>
        </w:rPr>
      </w:pPr>
    </w:p>
    <w:p w:rsidR="00FE715E" w:rsidRDefault="00FE715E" w:rsidP="00671646">
      <w:pPr>
        <w:jc w:val="center"/>
        <w:rPr>
          <w:rFonts w:cstheme="minorBidi"/>
          <w:b/>
          <w:bCs/>
          <w:sz w:val="96"/>
          <w:szCs w:val="96"/>
        </w:rPr>
      </w:pPr>
    </w:p>
    <w:p w:rsidR="00FE715E" w:rsidRPr="00FE715E" w:rsidRDefault="00FE715E" w:rsidP="00181079">
      <w:pPr>
        <w:jc w:val="center"/>
        <w:rPr>
          <w:rFonts w:cstheme="minorBidi"/>
          <w:b/>
          <w:bCs/>
          <w:sz w:val="96"/>
          <w:szCs w:val="96"/>
        </w:rPr>
      </w:pPr>
    </w:p>
    <w:p w:rsidR="00D04898" w:rsidRPr="00D04898" w:rsidRDefault="00D04898" w:rsidP="00181079">
      <w:pPr>
        <w:jc w:val="center"/>
        <w:rPr>
          <w:rFonts w:cstheme="minorBidi"/>
          <w:sz w:val="36"/>
          <w:szCs w:val="36"/>
          <w:rtl/>
        </w:rPr>
      </w:pPr>
    </w:p>
    <w:sectPr w:rsidR="00D04898" w:rsidRPr="00D04898" w:rsidSect="00222C08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1BD" w:rsidRDefault="00FB11BD" w:rsidP="000B3223">
      <w:r>
        <w:separator/>
      </w:r>
    </w:p>
  </w:endnote>
  <w:endnote w:type="continuationSeparator" w:id="0">
    <w:p w:rsidR="00FB11BD" w:rsidRDefault="00FB11BD" w:rsidP="000B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223" w:rsidRDefault="00712340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-880110</wp:posOffset>
          </wp:positionV>
          <wp:extent cx="1485265" cy="1190625"/>
          <wp:effectExtent l="19050" t="0" r="635" b="0"/>
          <wp:wrapThrough wrapText="bothSides">
            <wp:wrapPolygon edited="0">
              <wp:start x="-277" y="0"/>
              <wp:lineTo x="-277" y="21082"/>
              <wp:lineTo x="21609" y="21082"/>
              <wp:lineTo x="21609" y="0"/>
              <wp:lineTo x="-277" y="0"/>
            </wp:wrapPolygon>
          </wp:wrapThrough>
          <wp:docPr id="7" name="תמונה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265" cy="1190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-666750</wp:posOffset>
          </wp:positionH>
          <wp:positionV relativeFrom="paragraph">
            <wp:posOffset>-882015</wp:posOffset>
          </wp:positionV>
          <wp:extent cx="1457325" cy="1190625"/>
          <wp:effectExtent l="19050" t="0" r="9525" b="0"/>
          <wp:wrapThrough wrapText="bothSides">
            <wp:wrapPolygon edited="0">
              <wp:start x="-282" y="0"/>
              <wp:lineTo x="-282" y="21427"/>
              <wp:lineTo x="21741" y="21427"/>
              <wp:lineTo x="21741" y="0"/>
              <wp:lineTo x="-282" y="0"/>
            </wp:wrapPolygon>
          </wp:wrapThrough>
          <wp:docPr id="5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1190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1BD" w:rsidRDefault="00FB11BD" w:rsidP="000B3223">
      <w:r>
        <w:separator/>
      </w:r>
    </w:p>
  </w:footnote>
  <w:footnote w:type="continuationSeparator" w:id="0">
    <w:p w:rsidR="00FB11BD" w:rsidRDefault="00FB11BD" w:rsidP="000B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223" w:rsidRDefault="000B3223" w:rsidP="000B3223">
    <w:pPr>
      <w:pStyle w:val="Header"/>
      <w:jc w:val="right"/>
    </w:pPr>
    <w:r>
      <w:rPr>
        <w:rFonts w:eastAsia="Times New Roman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-666750</wp:posOffset>
          </wp:positionH>
          <wp:positionV relativeFrom="paragraph">
            <wp:posOffset>-68580</wp:posOffset>
          </wp:positionV>
          <wp:extent cx="1194435" cy="990600"/>
          <wp:effectExtent l="19050" t="0" r="5715" b="0"/>
          <wp:wrapTopAndBottom/>
          <wp:docPr id="1" name="תמונה 1" descr="cid:324936D7-FF22-4B7D-91F7-044C6569AE89@l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324936D7-FF22-4B7D-91F7-044C6569AE89@lan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3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4348F"/>
    <w:multiLevelType w:val="hybridMultilevel"/>
    <w:tmpl w:val="2E888F3E"/>
    <w:lvl w:ilvl="0" w:tplc="150EFD1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>
    <w:nsid w:val="23040B3B"/>
    <w:multiLevelType w:val="hybridMultilevel"/>
    <w:tmpl w:val="91CE2D14"/>
    <w:lvl w:ilvl="0" w:tplc="3758A050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D5537"/>
    <w:multiLevelType w:val="hybridMultilevel"/>
    <w:tmpl w:val="F0904B90"/>
    <w:lvl w:ilvl="0" w:tplc="6CDA89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47CFF"/>
    <w:multiLevelType w:val="hybridMultilevel"/>
    <w:tmpl w:val="FEF6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31319"/>
    <w:multiLevelType w:val="hybridMultilevel"/>
    <w:tmpl w:val="1D16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42D65"/>
    <w:multiLevelType w:val="hybridMultilevel"/>
    <w:tmpl w:val="E1C83316"/>
    <w:lvl w:ilvl="0" w:tplc="D76495A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E3AE5"/>
    <w:multiLevelType w:val="hybridMultilevel"/>
    <w:tmpl w:val="5F3E2258"/>
    <w:lvl w:ilvl="0" w:tplc="32EE5F8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F7DC2"/>
    <w:multiLevelType w:val="hybridMultilevel"/>
    <w:tmpl w:val="03F4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80AFF"/>
    <w:multiLevelType w:val="hybridMultilevel"/>
    <w:tmpl w:val="D5E0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81"/>
  <w:drawingGridVerticalSpacing w:val="181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A9743A"/>
    <w:rsid w:val="00022354"/>
    <w:rsid w:val="00061006"/>
    <w:rsid w:val="0007520F"/>
    <w:rsid w:val="000B3223"/>
    <w:rsid w:val="000F3443"/>
    <w:rsid w:val="001265B8"/>
    <w:rsid w:val="00134812"/>
    <w:rsid w:val="00144D75"/>
    <w:rsid w:val="00181079"/>
    <w:rsid w:val="00187F55"/>
    <w:rsid w:val="001B274C"/>
    <w:rsid w:val="001D39C6"/>
    <w:rsid w:val="001E0E94"/>
    <w:rsid w:val="001E50C5"/>
    <w:rsid w:val="00206822"/>
    <w:rsid w:val="00207EFC"/>
    <w:rsid w:val="00222C08"/>
    <w:rsid w:val="002607C9"/>
    <w:rsid w:val="0027760C"/>
    <w:rsid w:val="00283DC4"/>
    <w:rsid w:val="0029038D"/>
    <w:rsid w:val="002B243A"/>
    <w:rsid w:val="003339F4"/>
    <w:rsid w:val="00367072"/>
    <w:rsid w:val="003A457F"/>
    <w:rsid w:val="003B64E1"/>
    <w:rsid w:val="003F7B51"/>
    <w:rsid w:val="00437C06"/>
    <w:rsid w:val="0044330E"/>
    <w:rsid w:val="00454BB9"/>
    <w:rsid w:val="00462AC0"/>
    <w:rsid w:val="00470BEC"/>
    <w:rsid w:val="00484A23"/>
    <w:rsid w:val="004A52FD"/>
    <w:rsid w:val="004B0DC4"/>
    <w:rsid w:val="004B485B"/>
    <w:rsid w:val="004F6C27"/>
    <w:rsid w:val="005234B3"/>
    <w:rsid w:val="00525145"/>
    <w:rsid w:val="005917DA"/>
    <w:rsid w:val="00593925"/>
    <w:rsid w:val="005A0A63"/>
    <w:rsid w:val="005B7A64"/>
    <w:rsid w:val="005C7EF4"/>
    <w:rsid w:val="005E7B92"/>
    <w:rsid w:val="006221C6"/>
    <w:rsid w:val="00624ED7"/>
    <w:rsid w:val="006258FC"/>
    <w:rsid w:val="00643593"/>
    <w:rsid w:val="0065188A"/>
    <w:rsid w:val="00666AD9"/>
    <w:rsid w:val="00671646"/>
    <w:rsid w:val="006725B0"/>
    <w:rsid w:val="006A4003"/>
    <w:rsid w:val="00703B4C"/>
    <w:rsid w:val="00707C42"/>
    <w:rsid w:val="007117DF"/>
    <w:rsid w:val="00712340"/>
    <w:rsid w:val="00726E63"/>
    <w:rsid w:val="00753B7F"/>
    <w:rsid w:val="007B7D2B"/>
    <w:rsid w:val="007E6FBE"/>
    <w:rsid w:val="007F5CD8"/>
    <w:rsid w:val="007F6A0C"/>
    <w:rsid w:val="00835AD5"/>
    <w:rsid w:val="00840CC2"/>
    <w:rsid w:val="008609E6"/>
    <w:rsid w:val="008D705F"/>
    <w:rsid w:val="00902515"/>
    <w:rsid w:val="00915AAB"/>
    <w:rsid w:val="009203F1"/>
    <w:rsid w:val="009255A6"/>
    <w:rsid w:val="00930E69"/>
    <w:rsid w:val="00991BDC"/>
    <w:rsid w:val="0099220F"/>
    <w:rsid w:val="00997300"/>
    <w:rsid w:val="009A1657"/>
    <w:rsid w:val="00A6063B"/>
    <w:rsid w:val="00A82B6B"/>
    <w:rsid w:val="00A9743A"/>
    <w:rsid w:val="00AA74FA"/>
    <w:rsid w:val="00AC022A"/>
    <w:rsid w:val="00B14810"/>
    <w:rsid w:val="00B30E36"/>
    <w:rsid w:val="00B450FA"/>
    <w:rsid w:val="00B61346"/>
    <w:rsid w:val="00B72339"/>
    <w:rsid w:val="00BB625D"/>
    <w:rsid w:val="00BD4457"/>
    <w:rsid w:val="00C07660"/>
    <w:rsid w:val="00C1480D"/>
    <w:rsid w:val="00C37BDD"/>
    <w:rsid w:val="00C57F40"/>
    <w:rsid w:val="00C75444"/>
    <w:rsid w:val="00C8477B"/>
    <w:rsid w:val="00C90F02"/>
    <w:rsid w:val="00C91B8E"/>
    <w:rsid w:val="00C967E8"/>
    <w:rsid w:val="00CB4CFC"/>
    <w:rsid w:val="00CC55D5"/>
    <w:rsid w:val="00D04898"/>
    <w:rsid w:val="00D04959"/>
    <w:rsid w:val="00D10B2B"/>
    <w:rsid w:val="00DC339E"/>
    <w:rsid w:val="00DE59C3"/>
    <w:rsid w:val="00DE6850"/>
    <w:rsid w:val="00E90410"/>
    <w:rsid w:val="00E94FE6"/>
    <w:rsid w:val="00F139A5"/>
    <w:rsid w:val="00F3334F"/>
    <w:rsid w:val="00FA65F5"/>
    <w:rsid w:val="00FB11BD"/>
    <w:rsid w:val="00FB713B"/>
    <w:rsid w:val="00FE643B"/>
    <w:rsid w:val="00FE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EFC"/>
    <w:pPr>
      <w:spacing w:after="0" w:line="240" w:lineRule="auto"/>
    </w:pPr>
    <w:rPr>
      <w:rFonts w:ascii="Times New Roman" w:eastAsia="Batang" w:hAnsi="Times New Roman" w:cs="Batang"/>
      <w:sz w:val="24"/>
      <w:szCs w:val="2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0B3223"/>
    <w:pPr>
      <w:tabs>
        <w:tab w:val="center" w:pos="4153"/>
        <w:tab w:val="right" w:pos="8306"/>
      </w:tabs>
      <w:bidi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3223"/>
  </w:style>
  <w:style w:type="paragraph" w:styleId="Footer">
    <w:name w:val="footer"/>
    <w:basedOn w:val="Normal"/>
    <w:link w:val="FooterChar"/>
    <w:uiPriority w:val="99"/>
    <w:semiHidden/>
    <w:unhideWhenUsed/>
    <w:rsid w:val="000B3223"/>
    <w:pPr>
      <w:tabs>
        <w:tab w:val="center" w:pos="4153"/>
        <w:tab w:val="right" w:pos="8306"/>
      </w:tabs>
      <w:bidi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3223"/>
  </w:style>
  <w:style w:type="paragraph" w:styleId="BalloonText">
    <w:name w:val="Balloon Text"/>
    <w:basedOn w:val="Normal"/>
    <w:link w:val="BalloonTextChar"/>
    <w:uiPriority w:val="99"/>
    <w:semiHidden/>
    <w:unhideWhenUsed/>
    <w:rsid w:val="000B32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B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h@mir.co.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324936D7-FF22-4B7D-91F7-044C6569AE89@lan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a\Documents\MIRtempC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4E6DA-9907-4A4A-9EF0-1867668C3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MIRtempC.dotx</Template>
  <TotalTime>2</TotalTime>
  <Pages>1</Pages>
  <Words>50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MIR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enoch</dc:creator>
  <cp:lastModifiedBy>yahav</cp:lastModifiedBy>
  <cp:revision>5</cp:revision>
  <cp:lastPrinted>2013-12-22T12:52:00Z</cp:lastPrinted>
  <dcterms:created xsi:type="dcterms:W3CDTF">2014-04-09T07:42:00Z</dcterms:created>
  <dcterms:modified xsi:type="dcterms:W3CDTF">2014-04-09T07:44:00Z</dcterms:modified>
</cp:coreProperties>
</file>